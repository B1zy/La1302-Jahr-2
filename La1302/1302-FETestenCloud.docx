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732E" w14:textId="3B2393F8" w:rsidR="006B5DAE" w:rsidRDefault="006B5DAE" w:rsidP="00615D17">
      <w:pPr>
        <w:pStyle w:val="berschrift1"/>
        <w:rPr>
          <w:lang w:val="de-CH"/>
        </w:rPr>
      </w:pPr>
      <w:r w:rsidRPr="00363940">
        <w:rPr>
          <w:lang w:val="de-CH"/>
        </w:rPr>
        <w:t>Lern- und Arbeitsauftrag</w:t>
      </w:r>
      <w:r w:rsidR="002D50A7" w:rsidRPr="00363940">
        <w:rPr>
          <w:lang w:val="de-CH"/>
        </w:rPr>
        <w:t xml:space="preserve"> </w:t>
      </w:r>
      <w:r w:rsidR="008E5C7B">
        <w:rPr>
          <w:lang w:val="de-CH"/>
        </w:rPr>
        <w:t>130</w:t>
      </w:r>
      <w:r w:rsidR="00BC6557">
        <w:rPr>
          <w:lang w:val="de-CH"/>
        </w:rPr>
        <w:t>2</w:t>
      </w:r>
      <w:r w:rsidR="008E5C7B">
        <w:rPr>
          <w:lang w:val="de-CH"/>
        </w:rPr>
        <w:t xml:space="preserve"> </w:t>
      </w:r>
      <w:r w:rsidR="00BC6557">
        <w:rPr>
          <w:lang w:val="de-CH"/>
        </w:rPr>
        <w:t>Frontend, Testen, Cloud</w:t>
      </w:r>
    </w:p>
    <w:p w14:paraId="19C238CA" w14:textId="77777777" w:rsidR="00C77F65" w:rsidRPr="00C77F65" w:rsidRDefault="00C77F65" w:rsidP="00C77F65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363940" w14:paraId="09E11686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3D0487A6" w14:textId="77777777" w:rsidR="0022267B" w:rsidRPr="00363940" w:rsidRDefault="00A95AC9" w:rsidP="00FA0C37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71D4C045" w14:textId="1D224C77" w:rsidR="0022267B" w:rsidRPr="00363940" w:rsidRDefault="0005665B" w:rsidP="00FA0C37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 xml:space="preserve">Modul </w:t>
            </w:r>
            <w:r w:rsidR="007B64A0">
              <w:rPr>
                <w:b/>
                <w:lang w:val="de-CH"/>
              </w:rPr>
              <w:t>295, 254, 450</w:t>
            </w:r>
            <w:r w:rsidR="00C77F65">
              <w:rPr>
                <w:b/>
                <w:lang w:val="de-CH"/>
              </w:rPr>
              <w:t xml:space="preserve"> </w:t>
            </w:r>
            <w:proofErr w:type="gramStart"/>
            <w:r w:rsidR="00C77F65">
              <w:rPr>
                <w:b/>
                <w:lang w:val="de-CH"/>
              </w:rPr>
              <w:t xml:space="preserve">- </w:t>
            </w:r>
            <w:r w:rsidR="009C6F68">
              <w:rPr>
                <w:b/>
                <w:lang w:val="de-CH"/>
              </w:rPr>
              <w:t xml:space="preserve"> </w:t>
            </w:r>
            <w:r w:rsidR="007B64A0">
              <w:rPr>
                <w:b/>
                <w:lang w:val="de-CH"/>
              </w:rPr>
              <w:t>Einzel</w:t>
            </w:r>
            <w:proofErr w:type="gramEnd"/>
            <w:r w:rsidR="007B64A0">
              <w:rPr>
                <w:b/>
                <w:lang w:val="de-CH"/>
              </w:rPr>
              <w:t>-/</w:t>
            </w:r>
            <w:r w:rsidRPr="00363940">
              <w:rPr>
                <w:b/>
                <w:lang w:val="de-CH"/>
              </w:rPr>
              <w:t>Gruppenarbeit</w:t>
            </w:r>
          </w:p>
        </w:tc>
      </w:tr>
      <w:tr w:rsidR="00A95AC9" w:rsidRPr="007B64A0" w14:paraId="0598F78C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B29C51C" w14:textId="77777777" w:rsidR="00A95AC9" w:rsidRPr="00363940" w:rsidRDefault="00A95AC9" w:rsidP="004637FA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8EADFD0" w14:textId="7636F5FF" w:rsidR="00A95AC9" w:rsidRPr="00363940" w:rsidRDefault="002D50A7" w:rsidP="002B74DE">
            <w:pPr>
              <w:rPr>
                <w:lang w:val="de-CH"/>
              </w:rPr>
            </w:pPr>
            <w:r w:rsidRPr="00363940">
              <w:rPr>
                <w:lang w:val="de-CH"/>
              </w:rPr>
              <w:t>IMS-Lernatelier</w:t>
            </w:r>
            <w:r w:rsidR="00F538F5" w:rsidRPr="00363940">
              <w:rPr>
                <w:lang w:val="de-CH"/>
              </w:rPr>
              <w:t xml:space="preserve"> </w:t>
            </w:r>
            <w:r w:rsidR="006E450C" w:rsidRPr="00363940">
              <w:rPr>
                <w:lang w:val="de-CH"/>
              </w:rPr>
              <w:t xml:space="preserve">2 </w:t>
            </w:r>
            <w:r w:rsidR="00F538F5" w:rsidRPr="00363940">
              <w:rPr>
                <w:lang w:val="de-CH"/>
              </w:rPr>
              <w:t>Informatik</w:t>
            </w:r>
            <w:r w:rsidR="002B74DE" w:rsidRPr="00363940">
              <w:rPr>
                <w:lang w:val="de-CH"/>
              </w:rPr>
              <w:t>er/in</w:t>
            </w:r>
            <w:r w:rsidR="00F538F5" w:rsidRPr="00363940">
              <w:rPr>
                <w:lang w:val="de-CH"/>
              </w:rPr>
              <w:t xml:space="preserve"> </w:t>
            </w:r>
            <w:r w:rsidR="002B74DE" w:rsidRPr="00363940">
              <w:rPr>
                <w:lang w:val="de-CH"/>
              </w:rPr>
              <w:t>EFZ</w:t>
            </w:r>
          </w:p>
        </w:tc>
      </w:tr>
      <w:tr w:rsidR="00A95AC9" w:rsidRPr="00363940" w14:paraId="5B8D5FFD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585D6630" w14:textId="77777777" w:rsidR="00A95AC9" w:rsidRPr="00363940" w:rsidRDefault="00A95AC9" w:rsidP="004637FA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2261F59" w14:textId="0F8FE775" w:rsidR="00A95AC9" w:rsidRPr="00363940" w:rsidRDefault="002D50A7" w:rsidP="004637FA">
            <w:pPr>
              <w:rPr>
                <w:lang w:val="de-CH"/>
              </w:rPr>
            </w:pPr>
            <w:r w:rsidRPr="00363940">
              <w:rPr>
                <w:lang w:val="de-CH"/>
              </w:rPr>
              <w:t>Michael Schneider</w:t>
            </w:r>
          </w:p>
        </w:tc>
      </w:tr>
      <w:tr w:rsidR="003C6C9C" w:rsidRPr="007B64A0" w14:paraId="29970259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062CF8D" w14:textId="25EB7926" w:rsidR="003C6C9C" w:rsidRPr="00363940" w:rsidRDefault="003C6C9C" w:rsidP="004637FA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Sozialform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9C15999" w14:textId="050393EA" w:rsidR="003C6C9C" w:rsidRPr="00363940" w:rsidRDefault="007B64A0" w:rsidP="003C6C9C">
            <w:pPr>
              <w:rPr>
                <w:lang w:val="de-CH"/>
              </w:rPr>
            </w:pPr>
            <w:r>
              <w:rPr>
                <w:lang w:val="de-CH"/>
              </w:rPr>
              <w:t>Einzel-</w:t>
            </w:r>
            <w:r w:rsidR="003C6C9C">
              <w:rPr>
                <w:lang w:val="de-CH"/>
              </w:rPr>
              <w:t xml:space="preserve">Gruppenarbeit </w:t>
            </w:r>
            <w:r w:rsidR="0030744F">
              <w:rPr>
                <w:lang w:val="de-CH"/>
              </w:rPr>
              <w:t xml:space="preserve">mit </w:t>
            </w:r>
            <w:r w:rsidR="0005106C">
              <w:rPr>
                <w:lang w:val="de-CH"/>
              </w:rPr>
              <w:t>1</w:t>
            </w:r>
            <w:r w:rsidR="0030744F">
              <w:rPr>
                <w:lang w:val="de-CH"/>
              </w:rPr>
              <w:t xml:space="preserve"> bis </w:t>
            </w:r>
            <w:r w:rsidR="008E5C7B">
              <w:rPr>
                <w:lang w:val="de-CH"/>
              </w:rPr>
              <w:t>4</w:t>
            </w:r>
            <w:r w:rsidR="0030744F">
              <w:rPr>
                <w:lang w:val="de-CH"/>
              </w:rPr>
              <w:t xml:space="preserve"> Personen</w:t>
            </w:r>
            <w:r w:rsidR="00C91AA8">
              <w:rPr>
                <w:lang w:val="de-CH"/>
              </w:rPr>
              <w:t>, Homeoffice möglich</w:t>
            </w:r>
          </w:p>
        </w:tc>
      </w:tr>
      <w:tr w:rsidR="00A95AC9" w:rsidRPr="00363940" w14:paraId="52DEA78D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9A851C3" w14:textId="77777777" w:rsidR="00A95AC9" w:rsidRPr="00363940" w:rsidRDefault="00A95AC9" w:rsidP="004637FA">
            <w:pPr>
              <w:rPr>
                <w:b/>
                <w:lang w:val="de-CH"/>
              </w:rPr>
            </w:pPr>
            <w:r w:rsidRPr="00363940">
              <w:rPr>
                <w:b/>
                <w:lang w:val="de-CH"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955926A" w14:textId="2087D268" w:rsidR="00A95AC9" w:rsidRPr="00363940" w:rsidRDefault="002D50A7" w:rsidP="004637FA">
            <w:pPr>
              <w:numPr>
                <w:ilvl w:val="0"/>
                <w:numId w:val="25"/>
              </w:numPr>
              <w:rPr>
                <w:lang w:val="de-CH"/>
              </w:rPr>
            </w:pPr>
            <w:r w:rsidRPr="00363940">
              <w:rPr>
                <w:lang w:val="de-CH"/>
              </w:rPr>
              <w:t>Alle</w:t>
            </w:r>
          </w:p>
        </w:tc>
      </w:tr>
    </w:tbl>
    <w:p w14:paraId="5C9386DA" w14:textId="550A4D28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t>Ausgangslage</w:t>
      </w:r>
    </w:p>
    <w:p w14:paraId="0647BB0F" w14:textId="631F9A6C" w:rsidR="009C6F68" w:rsidRDefault="009C6F68" w:rsidP="0030744F">
      <w:pPr>
        <w:rPr>
          <w:lang w:val="de-CH"/>
        </w:rPr>
      </w:pPr>
      <w:r>
        <w:rPr>
          <w:lang w:val="de-CH"/>
        </w:rPr>
        <w:t>In diesem Auftrag sollen folgende Module vertieft werden:</w:t>
      </w:r>
    </w:p>
    <w:p w14:paraId="47C49814" w14:textId="1E41CB65" w:rsidR="00BC6557" w:rsidRDefault="00BC6557" w:rsidP="007B64A0">
      <w:pPr>
        <w:rPr>
          <w:lang w:val="de-CH"/>
        </w:rPr>
      </w:pPr>
      <w:r w:rsidRPr="00BC6557">
        <w:rPr>
          <w:lang w:val="de-CH"/>
        </w:rPr>
        <w:t>294 Frontend einer interaktiven Webapplikation realisieren</w:t>
      </w:r>
    </w:p>
    <w:p w14:paraId="17767903" w14:textId="77777777" w:rsidR="00BC6557" w:rsidRPr="007B64A0" w:rsidRDefault="00BC6557" w:rsidP="00BC6557">
      <w:pPr>
        <w:rPr>
          <w:lang w:val="de-CH"/>
        </w:rPr>
      </w:pPr>
      <w:r w:rsidRPr="007B64A0">
        <w:rPr>
          <w:lang w:val="de-CH"/>
        </w:rPr>
        <w:t>450 Applikation testen</w:t>
      </w:r>
    </w:p>
    <w:p w14:paraId="309D55B2" w14:textId="32FA9F85" w:rsidR="00BC6557" w:rsidRDefault="00BC6557" w:rsidP="007B64A0">
      <w:pPr>
        <w:rPr>
          <w:lang w:val="de-CH"/>
        </w:rPr>
      </w:pPr>
      <w:r w:rsidRPr="00BC6557">
        <w:rPr>
          <w:lang w:val="de-CH"/>
        </w:rPr>
        <w:t>346 Cloud Lösungen konzipieren und realisieren</w:t>
      </w:r>
    </w:p>
    <w:p w14:paraId="5C3D9896" w14:textId="77777777" w:rsidR="007B64A0" w:rsidRDefault="007B64A0" w:rsidP="007B64A0">
      <w:pPr>
        <w:rPr>
          <w:lang w:val="de-CH"/>
        </w:rPr>
      </w:pPr>
    </w:p>
    <w:p w14:paraId="16C71097" w14:textId="3B522FF8" w:rsidR="002568F4" w:rsidRDefault="00261AAE" w:rsidP="00E766A9">
      <w:pPr>
        <w:rPr>
          <w:lang w:val="de-CH"/>
        </w:rPr>
      </w:pPr>
      <w:r>
        <w:rPr>
          <w:lang w:val="de-CH"/>
        </w:rPr>
        <w:t>Suchen</w:t>
      </w:r>
      <w:r w:rsidR="002568F4">
        <w:rPr>
          <w:lang w:val="de-CH"/>
        </w:rPr>
        <w:t xml:space="preserve"> Sie sich ein Projekt aus, das zu Ihrem Modulablaufplan passt oder </w:t>
      </w:r>
      <w:r w:rsidR="0030744F">
        <w:rPr>
          <w:lang w:val="de-CH"/>
        </w:rPr>
        <w:t xml:space="preserve">wählen Sie ein eigenes Projekt zur Repetition des Stoffes oder zum Kennenlernen von neuen Technologien aus. Besprechen Sie eigene Projekte </w:t>
      </w:r>
      <w:r w:rsidR="002568F4">
        <w:rPr>
          <w:lang w:val="de-CH"/>
        </w:rPr>
        <w:t>mit der Lehrperson.</w:t>
      </w:r>
    </w:p>
    <w:p w14:paraId="0ABF2A77" w14:textId="62CCD5B8" w:rsidR="009C6F68" w:rsidRDefault="009C6F68" w:rsidP="00E766A9">
      <w:pPr>
        <w:rPr>
          <w:lang w:val="de-CH"/>
        </w:rPr>
      </w:pPr>
    </w:p>
    <w:p w14:paraId="672FE06A" w14:textId="07F4F72D" w:rsidR="009C6F68" w:rsidRDefault="009C6F68" w:rsidP="00E766A9">
      <w:pPr>
        <w:rPr>
          <w:lang w:val="de-CH"/>
        </w:rPr>
      </w:pPr>
      <w:r>
        <w:rPr>
          <w:lang w:val="de-CH"/>
        </w:rPr>
        <w:t>Hinweis: Es ist nicht erlaubt, Aufgaben für das Qualifikationsverfahren (LB, LBV, …) während des Lernateliers zu realisieren.</w:t>
      </w:r>
      <w:r w:rsidR="00C77F65">
        <w:rPr>
          <w:lang w:val="de-CH"/>
        </w:rPr>
        <w:t xml:space="preserve"> Das Lernatelier ist auch keine Aufgabenstunde.</w:t>
      </w:r>
    </w:p>
    <w:p w14:paraId="5BBB22A2" w14:textId="352C7DEA" w:rsidR="0038718D" w:rsidRDefault="0038718D" w:rsidP="00E766A9">
      <w:pPr>
        <w:rPr>
          <w:lang w:val="de-CH"/>
        </w:rPr>
      </w:pPr>
    </w:p>
    <w:p w14:paraId="06E7446A" w14:textId="27C30E16" w:rsidR="0038718D" w:rsidRPr="00363940" w:rsidRDefault="0038718D" w:rsidP="00E766A9">
      <w:pPr>
        <w:rPr>
          <w:lang w:val="de-CH"/>
        </w:rPr>
      </w:pPr>
      <w:r>
        <w:rPr>
          <w:lang w:val="de-CH"/>
        </w:rPr>
        <w:t xml:space="preserve">Hinweis: Dimensionieren Sie Ihr Projekt so, dass Sie in der gegebenen </w:t>
      </w:r>
      <w:r w:rsidR="00294715">
        <w:rPr>
          <w:lang w:val="de-CH"/>
        </w:rPr>
        <w:t>Z</w:t>
      </w:r>
      <w:r>
        <w:rPr>
          <w:lang w:val="de-CH"/>
        </w:rPr>
        <w:t xml:space="preserve">eit fertig werden, aber auch genügend Arbeit </w:t>
      </w:r>
      <w:r w:rsidR="00C21F3F">
        <w:rPr>
          <w:lang w:val="de-CH"/>
        </w:rPr>
        <w:t>vorhanden ist,</w:t>
      </w:r>
      <w:r>
        <w:rPr>
          <w:lang w:val="de-CH"/>
        </w:rPr>
        <w:t xml:space="preserve"> um die Zeit zu füllen.</w:t>
      </w:r>
    </w:p>
    <w:p w14:paraId="6351ADE2" w14:textId="06001E1E" w:rsidR="00E02F4E" w:rsidRPr="00363940" w:rsidRDefault="00E02F4E" w:rsidP="00E02F4E">
      <w:pPr>
        <w:pStyle w:val="berschrift2"/>
        <w:rPr>
          <w:lang w:val="de-CH"/>
        </w:rPr>
      </w:pPr>
      <w:r w:rsidRPr="00363940">
        <w:rPr>
          <w:lang w:val="de-CH"/>
        </w:rPr>
        <w:t>Ziele</w:t>
      </w:r>
    </w:p>
    <w:p w14:paraId="08DE3D6D" w14:textId="3C18DC7E" w:rsidR="006E450C" w:rsidRPr="00363940" w:rsidRDefault="00182890" w:rsidP="002430A5">
      <w:pPr>
        <w:rPr>
          <w:lang w:val="de-CH"/>
        </w:rPr>
      </w:pPr>
      <w:r w:rsidRPr="00363940">
        <w:rPr>
          <w:lang w:val="de-CH"/>
        </w:rPr>
        <w:t xml:space="preserve">Am Schluss dieses Lern- und Arbeitsauftrages sollen Sie ein fertiges Produkt mit Projektdokumentation erstellt haben. </w:t>
      </w:r>
    </w:p>
    <w:p w14:paraId="379B34B5" w14:textId="53F2E056" w:rsidR="00525D06" w:rsidRDefault="00182890" w:rsidP="00EB0D71">
      <w:pPr>
        <w:pStyle w:val="berschrift2"/>
        <w:rPr>
          <w:lang w:val="de-CH"/>
        </w:rPr>
      </w:pPr>
      <w:r w:rsidRPr="00363940">
        <w:rPr>
          <w:lang w:val="de-CH"/>
        </w:rPr>
        <w:t>Projektvorschläge</w:t>
      </w:r>
    </w:p>
    <w:p w14:paraId="6E1B6B1B" w14:textId="0B813510" w:rsidR="00525D06" w:rsidRDefault="00525D06" w:rsidP="00525D06">
      <w:pPr>
        <w:rPr>
          <w:lang w:val="de-CH"/>
        </w:rPr>
      </w:pPr>
      <w:r w:rsidRPr="00525D06">
        <w:rPr>
          <w:b/>
          <w:bCs/>
          <w:lang w:val="de-CH"/>
        </w:rPr>
        <w:t>Eigenes Projekt:</w:t>
      </w:r>
      <w:r>
        <w:rPr>
          <w:lang w:val="de-CH"/>
        </w:rPr>
        <w:t xml:space="preserve"> Interessiert Sie eine Programmiersprache oder eine Technologie? Möchten Sie ein Defizit im Unterrichtsstoff aufarbeiten? Sie hätten dafür Zeit in diesem Projekt. Besprechen Sie Ihre Projektidee mit der Lehrperson.</w:t>
      </w:r>
    </w:p>
    <w:p w14:paraId="6E134D9A" w14:textId="77777777" w:rsidR="00525D06" w:rsidRPr="00525D06" w:rsidRDefault="00525D06" w:rsidP="00525D06">
      <w:pPr>
        <w:rPr>
          <w:lang w:val="de-CH"/>
        </w:rPr>
      </w:pPr>
    </w:p>
    <w:p w14:paraId="170F8A85" w14:textId="77777777" w:rsidR="007B64A0" w:rsidRPr="007B64A0" w:rsidRDefault="007B64A0" w:rsidP="007B64A0">
      <w:pPr>
        <w:pStyle w:val="berschrift3"/>
        <w:rPr>
          <w:lang w:val="de-CH"/>
        </w:rPr>
      </w:pPr>
      <w:r w:rsidRPr="007B64A0">
        <w:rPr>
          <w:lang w:val="de-CH"/>
        </w:rPr>
        <w:t>450 Applikation testen</w:t>
      </w:r>
    </w:p>
    <w:p w14:paraId="4802309B" w14:textId="685F90C8" w:rsidR="007B64A0" w:rsidRDefault="00027F58" w:rsidP="00027F58">
      <w:pPr>
        <w:rPr>
          <w:lang w:val="de-CH"/>
        </w:rPr>
      </w:pPr>
      <w:r w:rsidRPr="00027F58">
        <w:rPr>
          <w:b/>
          <w:bCs/>
          <w:lang w:val="de-CH"/>
        </w:rPr>
        <w:t>Testmanager:</w:t>
      </w:r>
      <w:r>
        <w:rPr>
          <w:lang w:val="de-CH"/>
        </w:rPr>
        <w:t xml:space="preserve"> Erstellen Sie ein Programm, in dem Sie die </w:t>
      </w:r>
      <w:r w:rsidR="00525D06">
        <w:rPr>
          <w:lang w:val="de-CH"/>
        </w:rPr>
        <w:t>A</w:t>
      </w:r>
      <w:r>
        <w:rPr>
          <w:lang w:val="de-CH"/>
        </w:rPr>
        <w:t>nforderungen, Testfälle und Testdurchgänge eingeben können und das Ihnen eine gute Dokumentation ausgibt (Testfallspezifikation, Testprotokoll, …).</w:t>
      </w:r>
    </w:p>
    <w:p w14:paraId="3165F93B" w14:textId="77777777" w:rsidR="00027F58" w:rsidRDefault="00027F58" w:rsidP="00027F58">
      <w:pPr>
        <w:rPr>
          <w:lang w:val="de-CH"/>
        </w:rPr>
      </w:pPr>
    </w:p>
    <w:p w14:paraId="1F77FFAC" w14:textId="215DD8E5" w:rsidR="007B64A0" w:rsidRDefault="00027F58" w:rsidP="007B64A0">
      <w:pPr>
        <w:rPr>
          <w:lang w:val="de-CH"/>
        </w:rPr>
      </w:pPr>
      <w:proofErr w:type="spellStart"/>
      <w:r w:rsidRPr="00027F58">
        <w:rPr>
          <w:b/>
          <w:bCs/>
          <w:lang w:val="de-CH"/>
        </w:rPr>
        <w:t>Selenium</w:t>
      </w:r>
      <w:proofErr w:type="spellEnd"/>
      <w:r w:rsidRPr="00027F58">
        <w:rPr>
          <w:b/>
          <w:bCs/>
          <w:lang w:val="de-CH"/>
        </w:rPr>
        <w:t>:</w:t>
      </w:r>
      <w:r>
        <w:rPr>
          <w:lang w:val="de-CH"/>
        </w:rPr>
        <w:t xml:space="preserve"> Mit </w:t>
      </w:r>
      <w:hyperlink r:id="rId8" w:history="1">
        <w:r w:rsidRPr="00B85F4F">
          <w:rPr>
            <w:rStyle w:val="Hyperlink"/>
            <w:lang w:val="de-CH"/>
          </w:rPr>
          <w:t>https://www.selenium.dev/</w:t>
        </w:r>
      </w:hyperlink>
      <w:r>
        <w:rPr>
          <w:lang w:val="de-CH"/>
        </w:rPr>
        <w:t xml:space="preserve"> können Sie mit verschiedenen Programmiersprachen einen Webbrowser fernsteuern. Arbeiten Sie sich in die Technik ein und zeigen Sie, wie Sie eine Website testen (oder einen Ablauf automatisieren können).</w:t>
      </w:r>
    </w:p>
    <w:p w14:paraId="72246CA8" w14:textId="77777777" w:rsidR="00525D06" w:rsidRDefault="00525D06" w:rsidP="007B64A0">
      <w:pPr>
        <w:rPr>
          <w:lang w:val="de-CH"/>
        </w:rPr>
      </w:pPr>
    </w:p>
    <w:p w14:paraId="34736889" w14:textId="09159028" w:rsidR="00525D06" w:rsidRDefault="00525D06" w:rsidP="007B64A0">
      <w:pPr>
        <w:rPr>
          <w:lang w:val="de-CH"/>
        </w:rPr>
      </w:pPr>
      <w:proofErr w:type="spellStart"/>
      <w:r w:rsidRPr="00525D06">
        <w:rPr>
          <w:b/>
          <w:bCs/>
          <w:lang w:val="de-CH"/>
        </w:rPr>
        <w:t>JMeter</w:t>
      </w:r>
      <w:proofErr w:type="spellEnd"/>
      <w:r w:rsidRPr="00525D06">
        <w:rPr>
          <w:b/>
          <w:bCs/>
          <w:lang w:val="de-CH"/>
        </w:rPr>
        <w:t>:</w:t>
      </w:r>
      <w:r>
        <w:rPr>
          <w:lang w:val="de-CH"/>
        </w:rPr>
        <w:t xml:space="preserve"> Mit </w:t>
      </w:r>
      <w:proofErr w:type="spellStart"/>
      <w:r>
        <w:rPr>
          <w:lang w:val="de-CH"/>
        </w:rPr>
        <w:t>JMeter</w:t>
      </w:r>
      <w:proofErr w:type="spellEnd"/>
      <w:r>
        <w:rPr>
          <w:lang w:val="de-CH"/>
        </w:rPr>
        <w:t xml:space="preserve"> können Sie Load- und andere Tests automatisieren. Arbeiten Sie sich in das Programm ein und testen Sie eine Ihrer Applikationen.</w:t>
      </w:r>
    </w:p>
    <w:p w14:paraId="01697106" w14:textId="77777777" w:rsidR="00027F58" w:rsidRPr="007B64A0" w:rsidRDefault="00027F58" w:rsidP="007B64A0">
      <w:pPr>
        <w:rPr>
          <w:lang w:val="de-CH"/>
        </w:rPr>
      </w:pPr>
    </w:p>
    <w:p w14:paraId="32CB10EF" w14:textId="77777777" w:rsidR="00C03F15" w:rsidRDefault="00C03F15" w:rsidP="00C03F15">
      <w:pPr>
        <w:pStyle w:val="berschrift3"/>
        <w:rPr>
          <w:lang w:val="de-CH"/>
        </w:rPr>
      </w:pPr>
      <w:r w:rsidRPr="00EE139B">
        <w:rPr>
          <w:lang w:val="de-CH"/>
        </w:rPr>
        <w:lastRenderedPageBreak/>
        <w:t>Modul 294: Frontend einer interaktiven Webapplikation realisieren</w:t>
      </w:r>
    </w:p>
    <w:p w14:paraId="33556190" w14:textId="77777777" w:rsidR="00C03F15" w:rsidRPr="00164689" w:rsidRDefault="00C03F15" w:rsidP="00C03F15">
      <w:pPr>
        <w:rPr>
          <w:b/>
          <w:bCs/>
          <w:lang w:val="de-CH"/>
        </w:rPr>
      </w:pPr>
      <w:proofErr w:type="spellStart"/>
      <w:r w:rsidRPr="00164689">
        <w:rPr>
          <w:b/>
          <w:bCs/>
          <w:lang w:val="de-CH"/>
        </w:rPr>
        <w:t>TicTacToe</w:t>
      </w:r>
      <w:proofErr w:type="spellEnd"/>
    </w:p>
    <w:p w14:paraId="6D8CA8C0" w14:textId="77777777" w:rsidR="00C03F15" w:rsidRDefault="00C03F15" w:rsidP="00C03F15">
      <w:pPr>
        <w:rPr>
          <w:lang w:val="de-CH"/>
        </w:rPr>
      </w:pPr>
      <w:r>
        <w:rPr>
          <w:lang w:val="de-CH"/>
        </w:rPr>
        <w:t xml:space="preserve">Schreiben Sie ein </w:t>
      </w:r>
      <w:proofErr w:type="spellStart"/>
      <w:r>
        <w:rPr>
          <w:lang w:val="de-CH"/>
        </w:rPr>
        <w:t>TicTacToe</w:t>
      </w:r>
      <w:proofErr w:type="spellEnd"/>
      <w:r>
        <w:rPr>
          <w:lang w:val="de-CH"/>
        </w:rPr>
        <w:t xml:space="preserve"> als Webapplikation. Das </w:t>
      </w:r>
      <w:proofErr w:type="spellStart"/>
      <w:r>
        <w:rPr>
          <w:lang w:val="de-CH"/>
        </w:rPr>
        <w:t>TicTacToe</w:t>
      </w:r>
      <w:proofErr w:type="spellEnd"/>
      <w:r>
        <w:rPr>
          <w:lang w:val="de-CH"/>
        </w:rPr>
        <w:t xml:space="preserve"> soll, wenn möglich, über einen Computergegner und ein Punktesystem verfügen. </w:t>
      </w:r>
    </w:p>
    <w:p w14:paraId="4832CCFA" w14:textId="77777777" w:rsidR="00C03F15" w:rsidRDefault="00C03F15" w:rsidP="00C03F15">
      <w:pPr>
        <w:rPr>
          <w:lang w:val="de-CH"/>
        </w:rPr>
      </w:pPr>
    </w:p>
    <w:p w14:paraId="5B43C49D" w14:textId="77777777" w:rsidR="00C03F15" w:rsidRDefault="00C03F15" w:rsidP="00C03F15">
      <w:pPr>
        <w:rPr>
          <w:b/>
          <w:bCs/>
          <w:lang w:val="de-CH"/>
        </w:rPr>
      </w:pPr>
      <w:r>
        <w:rPr>
          <w:b/>
          <w:bCs/>
          <w:lang w:val="de-CH"/>
        </w:rPr>
        <w:t>Public APIs</w:t>
      </w:r>
    </w:p>
    <w:p w14:paraId="51DAA283" w14:textId="77777777" w:rsidR="00C03F15" w:rsidRDefault="00C03F15" w:rsidP="00C03F15">
      <w:pPr>
        <w:rPr>
          <w:lang w:val="de-CH"/>
        </w:rPr>
      </w:pPr>
      <w:r w:rsidRPr="004B0C6C">
        <w:rPr>
          <w:lang w:val="de-CH"/>
        </w:rPr>
        <w:t xml:space="preserve">Auf </w:t>
      </w:r>
      <w:hyperlink r:id="rId9" w:history="1">
        <w:r w:rsidRPr="004B0C6C">
          <w:rPr>
            <w:rStyle w:val="Hyperlink"/>
            <w:lang w:val="de-CH"/>
          </w:rPr>
          <w:t>https://github.com/public-apis/public-apis</w:t>
        </w:r>
      </w:hyperlink>
      <w:r w:rsidRPr="004B0C6C">
        <w:rPr>
          <w:lang w:val="de-CH"/>
        </w:rPr>
        <w:t xml:space="preserve"> </w:t>
      </w:r>
      <w:r>
        <w:rPr>
          <w:lang w:val="de-CH"/>
        </w:rPr>
        <w:t>finden Sie eine Liste von öffentlichen APIs. Programmieren Sie eine Webapplikation, die mit einem der APIs interagiert.</w:t>
      </w:r>
    </w:p>
    <w:p w14:paraId="4B994F82" w14:textId="77777777" w:rsidR="00C03F15" w:rsidRDefault="00C03F15" w:rsidP="00C03F15">
      <w:pPr>
        <w:rPr>
          <w:lang w:val="de-CH"/>
        </w:rPr>
      </w:pPr>
    </w:p>
    <w:p w14:paraId="538C18D9" w14:textId="77777777" w:rsidR="00C03F15" w:rsidRPr="00164689" w:rsidRDefault="00C03F15" w:rsidP="00C03F15">
      <w:pPr>
        <w:rPr>
          <w:b/>
          <w:bCs/>
          <w:lang w:val="de-CH"/>
        </w:rPr>
      </w:pPr>
      <w:r>
        <w:rPr>
          <w:b/>
          <w:bCs/>
          <w:lang w:val="de-CH"/>
        </w:rPr>
        <w:t>Quiz</w:t>
      </w:r>
    </w:p>
    <w:p w14:paraId="40A228E1" w14:textId="77777777" w:rsidR="00C03F15" w:rsidRDefault="00C03F15" w:rsidP="00C03F15">
      <w:pPr>
        <w:rPr>
          <w:lang w:val="de-CH"/>
        </w:rPr>
      </w:pPr>
      <w:r>
        <w:rPr>
          <w:lang w:val="de-CH"/>
        </w:rPr>
        <w:t xml:space="preserve">Schreiben Sie ein Quiz als Webapplikation. Das Quiz soll mindestens Freitextantworten und Multiple Choice akzeptieren. Wenn möglich sollen die Fragen vom </w:t>
      </w:r>
      <w:proofErr w:type="spellStart"/>
      <w:r>
        <w:rPr>
          <w:lang w:val="de-CH"/>
        </w:rPr>
        <w:t>Enduser</w:t>
      </w:r>
      <w:proofErr w:type="spellEnd"/>
      <w:r>
        <w:rPr>
          <w:lang w:val="de-CH"/>
        </w:rPr>
        <w:t xml:space="preserve"> angepasst werden können. </w:t>
      </w:r>
    </w:p>
    <w:p w14:paraId="280716BB" w14:textId="77777777" w:rsidR="00C03F15" w:rsidRPr="004B0C6C" w:rsidRDefault="00C03F15" w:rsidP="00C03F15">
      <w:pPr>
        <w:rPr>
          <w:lang w:val="de-CH"/>
        </w:rPr>
      </w:pPr>
    </w:p>
    <w:p w14:paraId="32FFD95A" w14:textId="77777777" w:rsidR="00C03F15" w:rsidRDefault="00C03F15" w:rsidP="00C03F15">
      <w:pPr>
        <w:rPr>
          <w:b/>
          <w:bCs/>
          <w:lang w:val="de-CH"/>
        </w:rPr>
      </w:pPr>
      <w:r>
        <w:rPr>
          <w:b/>
          <w:bCs/>
          <w:lang w:val="de-CH"/>
        </w:rPr>
        <w:t>Meme-Generator</w:t>
      </w:r>
    </w:p>
    <w:p w14:paraId="1C422E3C" w14:textId="77777777" w:rsidR="00C03F15" w:rsidRDefault="00C03F15" w:rsidP="00C03F15">
      <w:pPr>
        <w:rPr>
          <w:lang w:val="de-CH"/>
        </w:rPr>
      </w:pPr>
      <w:r>
        <w:rPr>
          <w:lang w:val="de-CH"/>
        </w:rPr>
        <w:t xml:space="preserve">Schreiben Sie ein Meme-Generator als Webapplikation. Dabei sollen einige Templates zur Verfügung stehen und der </w:t>
      </w:r>
      <w:proofErr w:type="spellStart"/>
      <w:r>
        <w:rPr>
          <w:lang w:val="de-CH"/>
        </w:rPr>
        <w:t>Enduser</w:t>
      </w:r>
      <w:proofErr w:type="spellEnd"/>
      <w:r>
        <w:rPr>
          <w:lang w:val="de-CH"/>
        </w:rPr>
        <w:t xml:space="preserve"> soll den Text frei bestimmen können.</w:t>
      </w:r>
    </w:p>
    <w:p w14:paraId="31F473C9" w14:textId="77777777" w:rsidR="00C03F15" w:rsidRPr="00B7244D" w:rsidRDefault="00C03F15" w:rsidP="00C03F15">
      <w:pPr>
        <w:rPr>
          <w:lang w:val="de-CH"/>
        </w:rPr>
      </w:pPr>
      <w:hyperlink r:id="rId10" w:history="1">
        <w:r w:rsidRPr="00B7244D">
          <w:rPr>
            <w:rStyle w:val="Hyperlink"/>
            <w:lang w:val="de-CH"/>
          </w:rPr>
          <w:t>https://cdpn.io/ahebler/fullpage/KzyQBZ</w:t>
        </w:r>
      </w:hyperlink>
      <w:r w:rsidRPr="00B7244D">
        <w:rPr>
          <w:lang w:val="de-CH"/>
        </w:rPr>
        <w:t xml:space="preserve"> zeigt ein Beispiel, wie Sie in </w:t>
      </w:r>
      <w:proofErr w:type="spellStart"/>
      <w:r w:rsidRPr="00B7244D">
        <w:rPr>
          <w:lang w:val="de-CH"/>
        </w:rPr>
        <w:t>Javascript</w:t>
      </w:r>
      <w:proofErr w:type="spellEnd"/>
      <w:r w:rsidRPr="00B7244D">
        <w:rPr>
          <w:lang w:val="de-CH"/>
        </w:rPr>
        <w:t xml:space="preserve"> einen Text auf ein Bild schreiben können.</w:t>
      </w:r>
    </w:p>
    <w:p w14:paraId="50EBC0AC" w14:textId="77777777" w:rsidR="007B64A0" w:rsidRPr="00336F8A" w:rsidRDefault="007B64A0" w:rsidP="00294715">
      <w:pPr>
        <w:rPr>
          <w:lang w:val="de-CH"/>
        </w:rPr>
      </w:pPr>
    </w:p>
    <w:p w14:paraId="5E9F0B18" w14:textId="40C7C981" w:rsidR="00D51831" w:rsidRPr="00525D06" w:rsidRDefault="007B64A0" w:rsidP="00525D06">
      <w:pPr>
        <w:pStyle w:val="berschrift3"/>
        <w:rPr>
          <w:lang w:val="de-CH"/>
        </w:rPr>
      </w:pPr>
      <w:r w:rsidRPr="007B64A0">
        <w:rPr>
          <w:lang w:val="de-CH"/>
        </w:rPr>
        <w:t>Generell</w:t>
      </w:r>
    </w:p>
    <w:p w14:paraId="55FB8172" w14:textId="51590198" w:rsidR="009B4E3B" w:rsidRPr="00683A16" w:rsidRDefault="009B4E3B" w:rsidP="00523466">
      <w:pPr>
        <w:rPr>
          <w:b/>
          <w:bCs/>
          <w:lang w:val="de-CH"/>
        </w:rPr>
      </w:pPr>
      <w:r w:rsidRPr="00683A16">
        <w:rPr>
          <w:b/>
          <w:bCs/>
          <w:lang w:val="de-CH"/>
        </w:rPr>
        <w:t>RPG-Games</w:t>
      </w:r>
    </w:p>
    <w:p w14:paraId="69337E24" w14:textId="786BA269" w:rsidR="009B4E3B" w:rsidRDefault="009B4E3B" w:rsidP="00523466">
      <w:pPr>
        <w:rPr>
          <w:lang w:val="de-CH"/>
        </w:rPr>
      </w:pPr>
      <w:r>
        <w:rPr>
          <w:lang w:val="de-CH"/>
        </w:rPr>
        <w:t xml:space="preserve">Folgende Kurse beschreiben, wie man mit C# </w:t>
      </w:r>
      <w:proofErr w:type="spellStart"/>
      <w:proofErr w:type="gramStart"/>
      <w:r>
        <w:rPr>
          <w:lang w:val="de-CH"/>
        </w:rPr>
        <w:t>RPG’s</w:t>
      </w:r>
      <w:proofErr w:type="spellEnd"/>
      <w:proofErr w:type="gramEnd"/>
      <w:r>
        <w:rPr>
          <w:lang w:val="de-CH"/>
        </w:rPr>
        <w:t xml:space="preserve"> bauen kann. Nehmen Sie diese objektorientierten Programme als Grundlage und erweitern Sie diese: </w:t>
      </w:r>
    </w:p>
    <w:p w14:paraId="54427EAB" w14:textId="512A9DB7" w:rsidR="009B4E3B" w:rsidRDefault="00000000" w:rsidP="009B4E3B">
      <w:pPr>
        <w:pStyle w:val="Listenabsatz"/>
        <w:numPr>
          <w:ilvl w:val="0"/>
          <w:numId w:val="25"/>
        </w:numPr>
        <w:rPr>
          <w:lang w:val="de-CH"/>
        </w:rPr>
      </w:pPr>
      <w:hyperlink r:id="rId11" w:history="1">
        <w:r w:rsidR="009B4E3B" w:rsidRPr="00FC70D4">
          <w:rPr>
            <w:rStyle w:val="Hyperlink"/>
            <w:lang w:val="de-CH"/>
          </w:rPr>
          <w:t>https://roguesharp.wordpress.com/</w:t>
        </w:r>
      </w:hyperlink>
    </w:p>
    <w:p w14:paraId="7B804341" w14:textId="1ABFD77B" w:rsidR="009B4E3B" w:rsidRDefault="00000000" w:rsidP="009B4E3B">
      <w:pPr>
        <w:pStyle w:val="Listenabsatz"/>
        <w:numPr>
          <w:ilvl w:val="0"/>
          <w:numId w:val="25"/>
        </w:numPr>
        <w:rPr>
          <w:lang w:val="de-CH"/>
        </w:rPr>
      </w:pPr>
      <w:hyperlink r:id="rId12" w:history="1">
        <w:r w:rsidR="009B4E3B" w:rsidRPr="00FC70D4">
          <w:rPr>
            <w:rStyle w:val="Hyperlink"/>
            <w:lang w:val="de-CH"/>
          </w:rPr>
          <w:t>https://scottlilly.com/learn-c-by-building-a-simple-rpg-index/</w:t>
        </w:r>
      </w:hyperlink>
    </w:p>
    <w:p w14:paraId="44EC334F" w14:textId="30913F5D" w:rsidR="009B4E3B" w:rsidRDefault="009B4E3B" w:rsidP="009B4E3B">
      <w:pPr>
        <w:rPr>
          <w:lang w:val="de-CH"/>
        </w:rPr>
      </w:pPr>
    </w:p>
    <w:p w14:paraId="4F38AD5F" w14:textId="3656BEEF" w:rsidR="0097689E" w:rsidRPr="0097689E" w:rsidRDefault="0097689E" w:rsidP="009B4E3B">
      <w:pPr>
        <w:rPr>
          <w:b/>
          <w:bCs/>
          <w:lang w:val="de-CH"/>
        </w:rPr>
      </w:pPr>
      <w:r w:rsidRPr="0097689E">
        <w:rPr>
          <w:b/>
          <w:bCs/>
          <w:lang w:val="de-CH"/>
        </w:rPr>
        <w:t>Textbasierte Multiuserwelt</w:t>
      </w:r>
    </w:p>
    <w:p w14:paraId="38E79F5B" w14:textId="6BA49550" w:rsidR="0097689E" w:rsidRDefault="0097689E" w:rsidP="009B4E3B">
      <w:pPr>
        <w:rPr>
          <w:lang w:val="de-CH"/>
        </w:rPr>
      </w:pPr>
      <w:r>
        <w:rPr>
          <w:lang w:val="de-CH"/>
        </w:rPr>
        <w:t>Ein MUD (</w:t>
      </w:r>
      <w:proofErr w:type="spellStart"/>
      <w:r>
        <w:rPr>
          <w:lang w:val="de-CH"/>
        </w:rPr>
        <w:t>MultiUser</w:t>
      </w:r>
      <w:proofErr w:type="spellEnd"/>
      <w:r>
        <w:rPr>
          <w:lang w:val="de-CH"/>
        </w:rPr>
        <w:t xml:space="preserve"> Dungeon) ist eine textbasierte Welt, in der mehrere Benutzer gleichzeitig Abenteuer erleben, sich bekämpfen oder Aufgaben erfüllen können.</w:t>
      </w:r>
    </w:p>
    <w:p w14:paraId="1AE65968" w14:textId="28A5F95D" w:rsidR="0097689E" w:rsidRDefault="0097689E" w:rsidP="009B4E3B">
      <w:pPr>
        <w:rPr>
          <w:lang w:val="de-CH"/>
        </w:rPr>
      </w:pPr>
      <w:r>
        <w:rPr>
          <w:lang w:val="de-CH"/>
        </w:rPr>
        <w:t xml:space="preserve">Installieren Sie </w:t>
      </w:r>
      <w:hyperlink r:id="rId13" w:history="1">
        <w:r w:rsidRPr="00FC70D4">
          <w:rPr>
            <w:rStyle w:val="Hyperlink"/>
            <w:lang w:val="de-CH"/>
          </w:rPr>
          <w:t>https://github.com/DavidRieman/WheelMUD</w:t>
        </w:r>
      </w:hyperlink>
      <w:r>
        <w:rPr>
          <w:lang w:val="de-CH"/>
        </w:rPr>
        <w:t>, erstellen Sie eine Welt und mit neuen Objekten.</w:t>
      </w:r>
    </w:p>
    <w:p w14:paraId="5E9F9A47" w14:textId="30535C35" w:rsidR="0092560F" w:rsidRDefault="0092560F">
      <w:pPr>
        <w:widowControl/>
        <w:overflowPunct/>
        <w:autoSpaceDE/>
        <w:autoSpaceDN/>
        <w:adjustRightInd/>
        <w:textAlignment w:val="auto"/>
        <w:rPr>
          <w:b/>
          <w:bCs/>
          <w:lang w:val="de-CH"/>
        </w:rPr>
      </w:pPr>
    </w:p>
    <w:p w14:paraId="03D7EF55" w14:textId="39D94101" w:rsidR="00683A16" w:rsidRPr="00683A16" w:rsidRDefault="00683A16" w:rsidP="009B4E3B">
      <w:pPr>
        <w:rPr>
          <w:b/>
          <w:bCs/>
          <w:lang w:val="de-CH"/>
        </w:rPr>
      </w:pPr>
      <w:proofErr w:type="spellStart"/>
      <w:r w:rsidRPr="00683A16">
        <w:rPr>
          <w:b/>
          <w:bCs/>
          <w:lang w:val="de-CH"/>
        </w:rPr>
        <w:t>Augmented</w:t>
      </w:r>
      <w:proofErr w:type="spellEnd"/>
      <w:r w:rsidRPr="00683A16">
        <w:rPr>
          <w:b/>
          <w:bCs/>
          <w:lang w:val="de-CH"/>
        </w:rPr>
        <w:t xml:space="preserve"> Reality</w:t>
      </w:r>
    </w:p>
    <w:p w14:paraId="4D6F95A4" w14:textId="397E0599" w:rsidR="00683A16" w:rsidRDefault="00683A16" w:rsidP="009B4E3B">
      <w:pPr>
        <w:rPr>
          <w:lang w:val="de-CH"/>
        </w:rPr>
      </w:pPr>
      <w:r>
        <w:rPr>
          <w:lang w:val="de-CH"/>
        </w:rPr>
        <w:t>Mit ARCORE (</w:t>
      </w:r>
      <w:hyperlink r:id="rId14" w:history="1">
        <w:r w:rsidRPr="00FC70D4">
          <w:rPr>
            <w:rStyle w:val="Hyperlink"/>
            <w:lang w:val="de-CH"/>
          </w:rPr>
          <w:t>https://developers.google.com/ar</w:t>
        </w:r>
      </w:hyperlink>
      <w:r>
        <w:rPr>
          <w:lang w:val="de-CH"/>
        </w:rPr>
        <w:t xml:space="preserve">) können Sie </w:t>
      </w:r>
      <w:proofErr w:type="spellStart"/>
      <w:r>
        <w:rPr>
          <w:lang w:val="de-CH"/>
        </w:rPr>
        <w:t>Augmented</w:t>
      </w:r>
      <w:proofErr w:type="spellEnd"/>
      <w:r>
        <w:rPr>
          <w:lang w:val="de-CH"/>
        </w:rPr>
        <w:t xml:space="preserve"> Reality Applikationen entwickeln. Arbeiten Sie sich ein und erstellen Sie ein eigenes, einfaches Beispiel.</w:t>
      </w:r>
    </w:p>
    <w:p w14:paraId="062B4C2A" w14:textId="44F6C263" w:rsidR="009B4E3B" w:rsidRDefault="00683A16" w:rsidP="009B4E3B">
      <w:pPr>
        <w:rPr>
          <w:lang w:val="de-CH"/>
        </w:rPr>
      </w:pPr>
      <w:r>
        <w:rPr>
          <w:noProof/>
        </w:rPr>
        <w:drawing>
          <wp:inline distT="0" distB="0" distL="0" distR="0" wp14:anchorId="498C2323" wp14:editId="5D24959E">
            <wp:extent cx="2082726" cy="1562100"/>
            <wp:effectExtent l="0" t="0" r="0" b="0"/>
            <wp:docPr id="1" name="Picture 1" descr="Gelöst] Handys, mit Unterstützung für Google AR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löst] Handys, mit Unterstützung für Google ARCo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26" cy="15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5CF" w14:textId="77777777" w:rsidR="00683A16" w:rsidRDefault="00683A16" w:rsidP="009B4E3B">
      <w:pPr>
        <w:rPr>
          <w:b/>
          <w:bCs/>
          <w:lang w:val="de-CH"/>
        </w:rPr>
      </w:pPr>
    </w:p>
    <w:p w14:paraId="0708B128" w14:textId="0E8F6251" w:rsidR="00683A16" w:rsidRDefault="00683A16" w:rsidP="009B4E3B">
      <w:pPr>
        <w:rPr>
          <w:b/>
          <w:bCs/>
          <w:lang w:val="de-CH"/>
        </w:rPr>
      </w:pPr>
      <w:proofErr w:type="spellStart"/>
      <w:r w:rsidRPr="00683A16">
        <w:rPr>
          <w:b/>
          <w:bCs/>
          <w:lang w:val="de-CH"/>
        </w:rPr>
        <w:t>Build</w:t>
      </w:r>
      <w:proofErr w:type="spellEnd"/>
      <w:r w:rsidRPr="00683A16">
        <w:rPr>
          <w:b/>
          <w:bCs/>
          <w:lang w:val="de-CH"/>
        </w:rPr>
        <w:t xml:space="preserve"> </w:t>
      </w:r>
      <w:proofErr w:type="spellStart"/>
      <w:r w:rsidRPr="00683A16">
        <w:rPr>
          <w:b/>
          <w:bCs/>
          <w:lang w:val="de-CH"/>
        </w:rPr>
        <w:t>your</w:t>
      </w:r>
      <w:proofErr w:type="spellEnd"/>
      <w:r w:rsidRPr="00683A16">
        <w:rPr>
          <w:b/>
          <w:bCs/>
          <w:lang w:val="de-CH"/>
        </w:rPr>
        <w:t xml:space="preserve"> own x</w:t>
      </w:r>
    </w:p>
    <w:p w14:paraId="60F5D450" w14:textId="34A73B01" w:rsidR="00683A16" w:rsidRPr="00683A16" w:rsidRDefault="00683A16" w:rsidP="009B4E3B">
      <w:pPr>
        <w:rPr>
          <w:lang w:val="de-CH"/>
        </w:rPr>
      </w:pPr>
      <w:r w:rsidRPr="00683A16">
        <w:rPr>
          <w:lang w:val="de-CH"/>
        </w:rPr>
        <w:t>Woll</w:t>
      </w:r>
      <w:r>
        <w:rPr>
          <w:lang w:val="de-CH"/>
        </w:rPr>
        <w:t xml:space="preserve">ten Sie schon immer einmal ein eigenes Betriebssystem, einen eigenen Renderer, eine eigene Datenbank, einen eigenen Webserver oder eine eigene Blockchain entwickeln? </w:t>
      </w:r>
      <w:hyperlink r:id="rId16" w:history="1">
        <w:r w:rsidRPr="00FC70D4">
          <w:rPr>
            <w:rStyle w:val="Hyperlink"/>
            <w:lang w:val="de-CH"/>
          </w:rPr>
          <w:t>https://github.com/codecrafters-io/build-your-own-x</w:t>
        </w:r>
      </w:hyperlink>
      <w:r>
        <w:rPr>
          <w:lang w:val="de-CH"/>
        </w:rPr>
        <w:t xml:space="preserve"> hat Anleitungen dazu gesammelt. </w:t>
      </w:r>
    </w:p>
    <w:p w14:paraId="6CC1D7CD" w14:textId="77777777" w:rsidR="009B4E3B" w:rsidRPr="00523466" w:rsidRDefault="009B4E3B" w:rsidP="00523466">
      <w:pPr>
        <w:rPr>
          <w:lang w:val="de-CH"/>
        </w:rPr>
      </w:pPr>
    </w:p>
    <w:p w14:paraId="073AD264" w14:textId="36161EC5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lastRenderedPageBreak/>
        <w:t>Gütekriterien</w:t>
      </w:r>
    </w:p>
    <w:p w14:paraId="76A60B8F" w14:textId="77777777" w:rsidR="0075758A" w:rsidRPr="00363940" w:rsidRDefault="0075758A" w:rsidP="0075758A">
      <w:pPr>
        <w:rPr>
          <w:lang w:val="de-CH"/>
        </w:rPr>
      </w:pPr>
      <w:r w:rsidRPr="00363940">
        <w:rPr>
          <w:lang w:val="de-CH"/>
        </w:rPr>
        <w:t>Der Lern- und Arbeitsauftrag ist erfüllt, wenn …</w:t>
      </w:r>
    </w:p>
    <w:p w14:paraId="019FD2B5" w14:textId="77777777" w:rsidR="009F720E" w:rsidRPr="006E159B" w:rsidRDefault="009F720E" w:rsidP="009F720E">
      <w:pPr>
        <w:numPr>
          <w:ilvl w:val="0"/>
          <w:numId w:val="24"/>
        </w:numPr>
        <w:rPr>
          <w:lang w:val="de-CH"/>
        </w:rPr>
      </w:pPr>
      <w:r w:rsidRPr="006E159B">
        <w:rPr>
          <w:lang w:val="de-CH"/>
        </w:rPr>
        <w:t>Wenn Sie das Projekt nach IPERKA abgearbeitet haben.</w:t>
      </w:r>
    </w:p>
    <w:p w14:paraId="6B6321CC" w14:textId="77777777" w:rsidR="009F720E" w:rsidRDefault="009F720E" w:rsidP="009F720E">
      <w:pPr>
        <w:numPr>
          <w:ilvl w:val="0"/>
          <w:numId w:val="24"/>
        </w:numPr>
        <w:rPr>
          <w:lang w:val="de-CH"/>
        </w:rPr>
      </w:pPr>
      <w:r w:rsidRPr="006E159B">
        <w:rPr>
          <w:lang w:val="de-CH"/>
        </w:rPr>
        <w:t>Wenn Sie eine lauffähige Applikation produziert haben.</w:t>
      </w:r>
    </w:p>
    <w:p w14:paraId="13826CEC" w14:textId="58AD125B" w:rsidR="007B64A0" w:rsidRPr="006E159B" w:rsidRDefault="007B64A0" w:rsidP="009F720E">
      <w:pPr>
        <w:numPr>
          <w:ilvl w:val="0"/>
          <w:numId w:val="24"/>
        </w:numPr>
        <w:rPr>
          <w:lang w:val="de-CH"/>
        </w:rPr>
      </w:pPr>
      <w:r>
        <w:rPr>
          <w:lang w:val="de-CH"/>
        </w:rPr>
        <w:t>Wenn Sie einen Portfolioeintrag geschrieben haben, den Sie für eine Bewertung verwenden könnten.</w:t>
      </w:r>
    </w:p>
    <w:p w14:paraId="05DF6936" w14:textId="02CF67B9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t>Zusätzliche Angaben zum Auftrag</w:t>
      </w:r>
    </w:p>
    <w:p w14:paraId="6E327D6B" w14:textId="204BA276" w:rsidR="00BE7A59" w:rsidRPr="00363940" w:rsidRDefault="00E6315B" w:rsidP="00175779">
      <w:pPr>
        <w:rPr>
          <w:lang w:val="de-CH"/>
        </w:rPr>
      </w:pPr>
      <w:r w:rsidRPr="00363940">
        <w:rPr>
          <w:lang w:val="de-CH"/>
        </w:rPr>
        <w:t>Keine.</w:t>
      </w:r>
    </w:p>
    <w:p w14:paraId="5271D990" w14:textId="77777777" w:rsidR="00BE7A59" w:rsidRPr="00363940" w:rsidRDefault="00BE7A59" w:rsidP="00BE7A59">
      <w:pPr>
        <w:pStyle w:val="berschrift2"/>
        <w:rPr>
          <w:lang w:val="de-CH"/>
        </w:rPr>
      </w:pPr>
      <w:r w:rsidRPr="00363940">
        <w:rPr>
          <w:lang w:val="de-CH"/>
        </w:rPr>
        <w:t>Mögliche Erweiterungsaufträge</w:t>
      </w:r>
    </w:p>
    <w:p w14:paraId="43F3D028" w14:textId="52F2966F" w:rsidR="009D3FB2" w:rsidRPr="00363940" w:rsidRDefault="00E6315B" w:rsidP="00E6315B">
      <w:pPr>
        <w:rPr>
          <w:lang w:val="de-CH"/>
        </w:rPr>
      </w:pPr>
      <w:r w:rsidRPr="00363940">
        <w:rPr>
          <w:lang w:val="de-CH"/>
        </w:rPr>
        <w:t>Keine.</w:t>
      </w:r>
    </w:p>
    <w:sectPr w:rsidR="009D3FB2" w:rsidRPr="00363940" w:rsidSect="00AE50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1430" w14:textId="77777777" w:rsidR="00A14E20" w:rsidRDefault="00A14E20">
      <w:r>
        <w:separator/>
      </w:r>
    </w:p>
  </w:endnote>
  <w:endnote w:type="continuationSeparator" w:id="0">
    <w:p w14:paraId="2020ED53" w14:textId="77777777" w:rsidR="00A14E20" w:rsidRDefault="00A1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9E60" w14:textId="77777777" w:rsidR="00350266" w:rsidRDefault="0035026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8D97" w14:textId="25CF0FDB" w:rsidR="004D5CBC" w:rsidRDefault="00000000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1ADE17A4">
        <v:rect id="_x0000_i1026" style="width:453.5pt;height:1.5pt" o:hralign="center" o:hrstd="t" o:hrnoshade="t" o:hr="t" fillcolor="gray" stroked="f"/>
      </w:pict>
    </w:r>
    <w:r w:rsidR="004D5CBC">
      <w:rPr>
        <w:rFonts w:cs="Arial"/>
        <w:sz w:val="18"/>
      </w:rPr>
      <w:sym w:font="Symbol" w:char="F0E3"/>
    </w:r>
    <w:r w:rsidR="004D5CBC">
      <w:rPr>
        <w:rFonts w:cs="Arial"/>
        <w:sz w:val="18"/>
        <w:lang w:val="en-GB"/>
      </w:rPr>
      <w:t xml:space="preserve"> BBB, IT-School </w:t>
    </w:r>
    <w:r w:rsidR="00186C22">
      <w:rPr>
        <w:rFonts w:cs="Arial"/>
        <w:sz w:val="18"/>
        <w:lang w:val="en-GB"/>
      </w:rPr>
      <w:t>20</w:t>
    </w:r>
    <w:r w:rsidR="00B87AEA">
      <w:rPr>
        <w:rFonts w:cs="Arial"/>
        <w:sz w:val="18"/>
        <w:lang w:val="en-GB"/>
      </w:rPr>
      <w:t>2</w:t>
    </w:r>
    <w:r w:rsidR="00350266">
      <w:rPr>
        <w:rFonts w:cs="Arial"/>
        <w:sz w:val="18"/>
        <w:lang w:val="en-GB"/>
      </w:rPr>
      <w:t>3</w:t>
    </w:r>
    <w:r w:rsidR="00C14AEB">
      <w:rPr>
        <w:rFonts w:cs="Arial"/>
        <w:sz w:val="18"/>
        <w:lang w:val="en-GB"/>
      </w:rPr>
      <w:tab/>
    </w:r>
    <w:r w:rsidR="004D5CBC">
      <w:rPr>
        <w:rFonts w:cs="Arial"/>
        <w:sz w:val="18"/>
        <w:lang w:val="en-GB"/>
      </w:rPr>
      <w:tab/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PAGE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  <w:r w:rsidR="004D5CBC">
      <w:rPr>
        <w:rStyle w:val="Seitenzahl"/>
        <w:rFonts w:cs="Arial"/>
        <w:sz w:val="18"/>
        <w:lang w:val="en-GB"/>
      </w:rPr>
      <w:t xml:space="preserve"> / </w:t>
    </w:r>
    <w:r w:rsidR="00BA58B5">
      <w:rPr>
        <w:rStyle w:val="Seitenzahl"/>
        <w:rFonts w:cs="Arial"/>
        <w:sz w:val="18"/>
      </w:rPr>
      <w:fldChar w:fldCharType="begin"/>
    </w:r>
    <w:r w:rsidR="004D5CBC">
      <w:rPr>
        <w:rStyle w:val="Seitenzahl"/>
        <w:rFonts w:cs="Arial"/>
        <w:sz w:val="18"/>
        <w:lang w:val="en-GB"/>
      </w:rPr>
      <w:instrText xml:space="preserve"> NUMPAGES </w:instrText>
    </w:r>
    <w:r w:rsidR="00BA58B5">
      <w:rPr>
        <w:rStyle w:val="Seitenzahl"/>
        <w:rFonts w:cs="Arial"/>
        <w:sz w:val="18"/>
      </w:rPr>
      <w:fldChar w:fldCharType="separate"/>
    </w:r>
    <w:r w:rsidR="00352864">
      <w:rPr>
        <w:rStyle w:val="Seitenzahl"/>
        <w:rFonts w:cs="Arial"/>
        <w:noProof/>
        <w:sz w:val="18"/>
        <w:lang w:val="en-GB"/>
      </w:rPr>
      <w:t>1</w:t>
    </w:r>
    <w:r w:rsidR="00BA58B5">
      <w:rPr>
        <w:rStyle w:val="Seitenzahl"/>
        <w:rFonts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0E8E" w14:textId="77777777" w:rsidR="00350266" w:rsidRDefault="003502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B411" w14:textId="77777777" w:rsidR="00A14E20" w:rsidRDefault="00A14E20">
      <w:r>
        <w:separator/>
      </w:r>
    </w:p>
  </w:footnote>
  <w:footnote w:type="continuationSeparator" w:id="0">
    <w:p w14:paraId="0F31DEC6" w14:textId="77777777" w:rsidR="00A14E20" w:rsidRDefault="00A1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3929" w14:textId="77777777" w:rsidR="00350266" w:rsidRDefault="0035026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1B9B" w14:textId="77777777" w:rsidR="004D5CBC" w:rsidRDefault="00CC66F9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val="de-CH" w:eastAsia="de-CH"/>
      </w:rPr>
      <w:drawing>
        <wp:inline distT="0" distB="0" distL="0" distR="0" wp14:anchorId="5066EC40" wp14:editId="17823376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rFonts w:cs="Arial"/>
      </w:rPr>
      <w:pict w14:anchorId="78FCF208">
        <v:rect id="_x0000_i1025" style="width:453.5pt;height:1.5pt" o:hralign="center" o:hrstd="t" o:hrnoshade="t" o:hr="t" fillcolor="gray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787B" w14:textId="77777777" w:rsidR="00350266" w:rsidRDefault="0035026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A59BC"/>
    <w:multiLevelType w:val="hybridMultilevel"/>
    <w:tmpl w:val="B9429C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200E"/>
    <w:multiLevelType w:val="hybridMultilevel"/>
    <w:tmpl w:val="DD7450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5E1B"/>
    <w:multiLevelType w:val="hybridMultilevel"/>
    <w:tmpl w:val="F75626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1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2120F9"/>
    <w:multiLevelType w:val="hybridMultilevel"/>
    <w:tmpl w:val="E06C46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34AA0D5C"/>
    <w:multiLevelType w:val="hybridMultilevel"/>
    <w:tmpl w:val="C79098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19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3FB11A97"/>
    <w:multiLevelType w:val="hybridMultilevel"/>
    <w:tmpl w:val="C790987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D0262"/>
    <w:multiLevelType w:val="hybridMultilevel"/>
    <w:tmpl w:val="36F27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7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2B59C0"/>
    <w:multiLevelType w:val="hybridMultilevel"/>
    <w:tmpl w:val="B4E2CD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260060">
    <w:abstractNumId w:val="31"/>
  </w:num>
  <w:num w:numId="2" w16cid:durableId="1583833298">
    <w:abstractNumId w:val="26"/>
  </w:num>
  <w:num w:numId="3" w16cid:durableId="157505077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931044433">
    <w:abstractNumId w:val="10"/>
  </w:num>
  <w:num w:numId="5" w16cid:durableId="1513951333">
    <w:abstractNumId w:val="24"/>
  </w:num>
  <w:num w:numId="6" w16cid:durableId="1927834567">
    <w:abstractNumId w:val="27"/>
  </w:num>
  <w:num w:numId="7" w16cid:durableId="1275089108">
    <w:abstractNumId w:val="18"/>
  </w:num>
  <w:num w:numId="8" w16cid:durableId="307132032">
    <w:abstractNumId w:val="30"/>
  </w:num>
  <w:num w:numId="9" w16cid:durableId="83502065">
    <w:abstractNumId w:val="15"/>
  </w:num>
  <w:num w:numId="10" w16cid:durableId="536547712">
    <w:abstractNumId w:val="11"/>
  </w:num>
  <w:num w:numId="11" w16cid:durableId="1871454295">
    <w:abstractNumId w:val="6"/>
  </w:num>
  <w:num w:numId="12" w16cid:durableId="496576926">
    <w:abstractNumId w:val="1"/>
  </w:num>
  <w:num w:numId="13" w16cid:durableId="964654163">
    <w:abstractNumId w:val="13"/>
  </w:num>
  <w:num w:numId="14" w16cid:durableId="392699496">
    <w:abstractNumId w:val="32"/>
  </w:num>
  <w:num w:numId="15" w16cid:durableId="388771319">
    <w:abstractNumId w:val="23"/>
  </w:num>
  <w:num w:numId="16" w16cid:durableId="18505735">
    <w:abstractNumId w:val="5"/>
  </w:num>
  <w:num w:numId="17" w16cid:durableId="1488475437">
    <w:abstractNumId w:val="25"/>
  </w:num>
  <w:num w:numId="18" w16cid:durableId="722801266">
    <w:abstractNumId w:val="28"/>
  </w:num>
  <w:num w:numId="19" w16cid:durableId="708409272">
    <w:abstractNumId w:val="16"/>
  </w:num>
  <w:num w:numId="20" w16cid:durableId="624190675">
    <w:abstractNumId w:val="19"/>
  </w:num>
  <w:num w:numId="21" w16cid:durableId="2010017418">
    <w:abstractNumId w:val="3"/>
  </w:num>
  <w:num w:numId="22" w16cid:durableId="937760454">
    <w:abstractNumId w:val="4"/>
  </w:num>
  <w:num w:numId="23" w16cid:durableId="939339549">
    <w:abstractNumId w:val="2"/>
  </w:num>
  <w:num w:numId="24" w16cid:durableId="1287590059">
    <w:abstractNumId w:val="14"/>
  </w:num>
  <w:num w:numId="25" w16cid:durableId="1530488343">
    <w:abstractNumId w:val="12"/>
  </w:num>
  <w:num w:numId="26" w16cid:durableId="1473908397">
    <w:abstractNumId w:val="2"/>
  </w:num>
  <w:num w:numId="27" w16cid:durableId="95198028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32275577">
    <w:abstractNumId w:val="7"/>
  </w:num>
  <w:num w:numId="29" w16cid:durableId="2004123475">
    <w:abstractNumId w:val="8"/>
  </w:num>
  <w:num w:numId="30" w16cid:durableId="1872303070">
    <w:abstractNumId w:val="29"/>
  </w:num>
  <w:num w:numId="31" w16cid:durableId="1152060218">
    <w:abstractNumId w:val="17"/>
  </w:num>
  <w:num w:numId="32" w16cid:durableId="136265509">
    <w:abstractNumId w:val="20"/>
  </w:num>
  <w:num w:numId="33" w16cid:durableId="1224412792">
    <w:abstractNumId w:val="9"/>
  </w:num>
  <w:num w:numId="34" w16cid:durableId="360134314">
    <w:abstractNumId w:val="22"/>
  </w:num>
  <w:num w:numId="35" w16cid:durableId="10707324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4DE"/>
    <w:rsid w:val="00027F58"/>
    <w:rsid w:val="000302CE"/>
    <w:rsid w:val="000413C4"/>
    <w:rsid w:val="0005106C"/>
    <w:rsid w:val="000528A4"/>
    <w:rsid w:val="00052AC3"/>
    <w:rsid w:val="000563D8"/>
    <w:rsid w:val="0005665B"/>
    <w:rsid w:val="00061FDB"/>
    <w:rsid w:val="00067BE3"/>
    <w:rsid w:val="00073732"/>
    <w:rsid w:val="000818D9"/>
    <w:rsid w:val="00093E10"/>
    <w:rsid w:val="00093EF0"/>
    <w:rsid w:val="000967C0"/>
    <w:rsid w:val="000B0020"/>
    <w:rsid w:val="000C52FD"/>
    <w:rsid w:val="000E2C1C"/>
    <w:rsid w:val="000E2C45"/>
    <w:rsid w:val="000F6212"/>
    <w:rsid w:val="001015D5"/>
    <w:rsid w:val="00103F8C"/>
    <w:rsid w:val="00104C13"/>
    <w:rsid w:val="00115338"/>
    <w:rsid w:val="001415A6"/>
    <w:rsid w:val="00163B0E"/>
    <w:rsid w:val="00164689"/>
    <w:rsid w:val="00175779"/>
    <w:rsid w:val="00182890"/>
    <w:rsid w:val="00186C22"/>
    <w:rsid w:val="001A28FF"/>
    <w:rsid w:val="001B6217"/>
    <w:rsid w:val="001C28D5"/>
    <w:rsid w:val="001C4BB4"/>
    <w:rsid w:val="001C567F"/>
    <w:rsid w:val="001F1F35"/>
    <w:rsid w:val="001F7769"/>
    <w:rsid w:val="001F7854"/>
    <w:rsid w:val="002012DD"/>
    <w:rsid w:val="00210B9D"/>
    <w:rsid w:val="0022267B"/>
    <w:rsid w:val="00222931"/>
    <w:rsid w:val="00235246"/>
    <w:rsid w:val="0023648C"/>
    <w:rsid w:val="002430A5"/>
    <w:rsid w:val="002510E4"/>
    <w:rsid w:val="00255A5E"/>
    <w:rsid w:val="002568F4"/>
    <w:rsid w:val="00261AAE"/>
    <w:rsid w:val="0028751F"/>
    <w:rsid w:val="002876FC"/>
    <w:rsid w:val="002908C5"/>
    <w:rsid w:val="00292239"/>
    <w:rsid w:val="00294715"/>
    <w:rsid w:val="002B74DE"/>
    <w:rsid w:val="002C61FD"/>
    <w:rsid w:val="002D1776"/>
    <w:rsid w:val="002D3905"/>
    <w:rsid w:val="002D50A7"/>
    <w:rsid w:val="002D7D15"/>
    <w:rsid w:val="002E06D7"/>
    <w:rsid w:val="002E295B"/>
    <w:rsid w:val="002F3151"/>
    <w:rsid w:val="0030152C"/>
    <w:rsid w:val="00302A5F"/>
    <w:rsid w:val="00303F00"/>
    <w:rsid w:val="0030744F"/>
    <w:rsid w:val="00322167"/>
    <w:rsid w:val="00336F8A"/>
    <w:rsid w:val="00350266"/>
    <w:rsid w:val="003511B0"/>
    <w:rsid w:val="00352864"/>
    <w:rsid w:val="00354313"/>
    <w:rsid w:val="00356D70"/>
    <w:rsid w:val="00363940"/>
    <w:rsid w:val="003655D1"/>
    <w:rsid w:val="0038718D"/>
    <w:rsid w:val="003A5C34"/>
    <w:rsid w:val="003B566C"/>
    <w:rsid w:val="003B58ED"/>
    <w:rsid w:val="003C6C9C"/>
    <w:rsid w:val="003D3148"/>
    <w:rsid w:val="003D48CD"/>
    <w:rsid w:val="003F6F61"/>
    <w:rsid w:val="0040185B"/>
    <w:rsid w:val="00403D78"/>
    <w:rsid w:val="00405AD1"/>
    <w:rsid w:val="00445AD4"/>
    <w:rsid w:val="004637FA"/>
    <w:rsid w:val="00464CD1"/>
    <w:rsid w:val="00470216"/>
    <w:rsid w:val="004712A0"/>
    <w:rsid w:val="0048061F"/>
    <w:rsid w:val="00483DE6"/>
    <w:rsid w:val="00496043"/>
    <w:rsid w:val="00497765"/>
    <w:rsid w:val="004A0414"/>
    <w:rsid w:val="004A7C9A"/>
    <w:rsid w:val="004B0C6C"/>
    <w:rsid w:val="004C0ADD"/>
    <w:rsid w:val="004C0E6C"/>
    <w:rsid w:val="004C195D"/>
    <w:rsid w:val="004D1BB0"/>
    <w:rsid w:val="004D5CBC"/>
    <w:rsid w:val="00523466"/>
    <w:rsid w:val="00525D06"/>
    <w:rsid w:val="005363F9"/>
    <w:rsid w:val="005415AA"/>
    <w:rsid w:val="005524EB"/>
    <w:rsid w:val="0056022D"/>
    <w:rsid w:val="0057588E"/>
    <w:rsid w:val="00582F8A"/>
    <w:rsid w:val="005A114D"/>
    <w:rsid w:val="005A4E60"/>
    <w:rsid w:val="005A7E9B"/>
    <w:rsid w:val="005C2DBC"/>
    <w:rsid w:val="005C4301"/>
    <w:rsid w:val="005D7492"/>
    <w:rsid w:val="005E106D"/>
    <w:rsid w:val="005E203E"/>
    <w:rsid w:val="00604F6D"/>
    <w:rsid w:val="006145F4"/>
    <w:rsid w:val="00615D17"/>
    <w:rsid w:val="00624B15"/>
    <w:rsid w:val="00624EE4"/>
    <w:rsid w:val="00625695"/>
    <w:rsid w:val="00630E59"/>
    <w:rsid w:val="00635270"/>
    <w:rsid w:val="00641574"/>
    <w:rsid w:val="006529C8"/>
    <w:rsid w:val="0066001C"/>
    <w:rsid w:val="006653DB"/>
    <w:rsid w:val="00673A56"/>
    <w:rsid w:val="00683A16"/>
    <w:rsid w:val="00696893"/>
    <w:rsid w:val="006B5DAE"/>
    <w:rsid w:val="006C7931"/>
    <w:rsid w:val="006D3AE3"/>
    <w:rsid w:val="006E2F98"/>
    <w:rsid w:val="006E450C"/>
    <w:rsid w:val="006E6C49"/>
    <w:rsid w:val="006F39D8"/>
    <w:rsid w:val="00701D17"/>
    <w:rsid w:val="0070386E"/>
    <w:rsid w:val="007126E5"/>
    <w:rsid w:val="00716F7B"/>
    <w:rsid w:val="00726560"/>
    <w:rsid w:val="00742F05"/>
    <w:rsid w:val="00753358"/>
    <w:rsid w:val="00753AE2"/>
    <w:rsid w:val="0075758A"/>
    <w:rsid w:val="00760220"/>
    <w:rsid w:val="00770126"/>
    <w:rsid w:val="007742B7"/>
    <w:rsid w:val="00782CBB"/>
    <w:rsid w:val="00786375"/>
    <w:rsid w:val="0079241A"/>
    <w:rsid w:val="00792AE8"/>
    <w:rsid w:val="00795F58"/>
    <w:rsid w:val="007969C9"/>
    <w:rsid w:val="007B0BC1"/>
    <w:rsid w:val="007B64A0"/>
    <w:rsid w:val="007C1280"/>
    <w:rsid w:val="007C1FDC"/>
    <w:rsid w:val="007E02DF"/>
    <w:rsid w:val="007F2563"/>
    <w:rsid w:val="00807D3F"/>
    <w:rsid w:val="008120E8"/>
    <w:rsid w:val="00841809"/>
    <w:rsid w:val="008438F2"/>
    <w:rsid w:val="0085552E"/>
    <w:rsid w:val="00862B0D"/>
    <w:rsid w:val="0087362C"/>
    <w:rsid w:val="008774E5"/>
    <w:rsid w:val="00882E2C"/>
    <w:rsid w:val="008B3B55"/>
    <w:rsid w:val="008E054A"/>
    <w:rsid w:val="008E5C7B"/>
    <w:rsid w:val="008F0978"/>
    <w:rsid w:val="008F17FF"/>
    <w:rsid w:val="009134C7"/>
    <w:rsid w:val="00916E2C"/>
    <w:rsid w:val="009244FD"/>
    <w:rsid w:val="00924C6E"/>
    <w:rsid w:val="0092560F"/>
    <w:rsid w:val="009424E1"/>
    <w:rsid w:val="0094340D"/>
    <w:rsid w:val="00952FCE"/>
    <w:rsid w:val="00957E23"/>
    <w:rsid w:val="00971BA2"/>
    <w:rsid w:val="00974AF1"/>
    <w:rsid w:val="0097689E"/>
    <w:rsid w:val="00994C90"/>
    <w:rsid w:val="00995ADF"/>
    <w:rsid w:val="009A1B7E"/>
    <w:rsid w:val="009A357F"/>
    <w:rsid w:val="009B4E3B"/>
    <w:rsid w:val="009B7A7E"/>
    <w:rsid w:val="009C6F68"/>
    <w:rsid w:val="009D0932"/>
    <w:rsid w:val="009D2666"/>
    <w:rsid w:val="009D3FB2"/>
    <w:rsid w:val="009D3FC1"/>
    <w:rsid w:val="009E12B0"/>
    <w:rsid w:val="009E2379"/>
    <w:rsid w:val="009F720E"/>
    <w:rsid w:val="00A05543"/>
    <w:rsid w:val="00A07FF9"/>
    <w:rsid w:val="00A14E20"/>
    <w:rsid w:val="00A24B8B"/>
    <w:rsid w:val="00A54209"/>
    <w:rsid w:val="00A67868"/>
    <w:rsid w:val="00A80AB8"/>
    <w:rsid w:val="00A95AC9"/>
    <w:rsid w:val="00AA132A"/>
    <w:rsid w:val="00AA19EE"/>
    <w:rsid w:val="00AD5FE4"/>
    <w:rsid w:val="00AE506B"/>
    <w:rsid w:val="00AF1F31"/>
    <w:rsid w:val="00B07C7F"/>
    <w:rsid w:val="00B126FA"/>
    <w:rsid w:val="00B14524"/>
    <w:rsid w:val="00B1662E"/>
    <w:rsid w:val="00B170E0"/>
    <w:rsid w:val="00B17A1F"/>
    <w:rsid w:val="00B27648"/>
    <w:rsid w:val="00B3485A"/>
    <w:rsid w:val="00B34D68"/>
    <w:rsid w:val="00B40F90"/>
    <w:rsid w:val="00B415D1"/>
    <w:rsid w:val="00B51DA3"/>
    <w:rsid w:val="00B5252E"/>
    <w:rsid w:val="00B607F7"/>
    <w:rsid w:val="00B61235"/>
    <w:rsid w:val="00B7244D"/>
    <w:rsid w:val="00B77202"/>
    <w:rsid w:val="00B87AEA"/>
    <w:rsid w:val="00B96CA0"/>
    <w:rsid w:val="00B975EA"/>
    <w:rsid w:val="00B97BF8"/>
    <w:rsid w:val="00BA58B5"/>
    <w:rsid w:val="00BA5C1E"/>
    <w:rsid w:val="00BC2F90"/>
    <w:rsid w:val="00BC6557"/>
    <w:rsid w:val="00BE7A59"/>
    <w:rsid w:val="00BE7A5D"/>
    <w:rsid w:val="00BE7AAC"/>
    <w:rsid w:val="00C03F15"/>
    <w:rsid w:val="00C12490"/>
    <w:rsid w:val="00C14AEB"/>
    <w:rsid w:val="00C20DF8"/>
    <w:rsid w:val="00C21F3F"/>
    <w:rsid w:val="00C409CB"/>
    <w:rsid w:val="00C44898"/>
    <w:rsid w:val="00C54971"/>
    <w:rsid w:val="00C60A73"/>
    <w:rsid w:val="00C6205A"/>
    <w:rsid w:val="00C67BA2"/>
    <w:rsid w:val="00C7368B"/>
    <w:rsid w:val="00C77F65"/>
    <w:rsid w:val="00C82AE3"/>
    <w:rsid w:val="00C91AA8"/>
    <w:rsid w:val="00C921B9"/>
    <w:rsid w:val="00CA0485"/>
    <w:rsid w:val="00CA2B5B"/>
    <w:rsid w:val="00CA2BDD"/>
    <w:rsid w:val="00CC585B"/>
    <w:rsid w:val="00CC66F9"/>
    <w:rsid w:val="00CD13DF"/>
    <w:rsid w:val="00CE04CD"/>
    <w:rsid w:val="00CE3028"/>
    <w:rsid w:val="00D040E4"/>
    <w:rsid w:val="00D10F5E"/>
    <w:rsid w:val="00D13605"/>
    <w:rsid w:val="00D470EF"/>
    <w:rsid w:val="00D51831"/>
    <w:rsid w:val="00D562A7"/>
    <w:rsid w:val="00D605A6"/>
    <w:rsid w:val="00D61E40"/>
    <w:rsid w:val="00D7437D"/>
    <w:rsid w:val="00D95072"/>
    <w:rsid w:val="00DA0F97"/>
    <w:rsid w:val="00DA1BA2"/>
    <w:rsid w:val="00DC29FC"/>
    <w:rsid w:val="00DD7537"/>
    <w:rsid w:val="00DE5680"/>
    <w:rsid w:val="00DF2216"/>
    <w:rsid w:val="00E00705"/>
    <w:rsid w:val="00E02F4E"/>
    <w:rsid w:val="00E03EF1"/>
    <w:rsid w:val="00E05EB5"/>
    <w:rsid w:val="00E075DD"/>
    <w:rsid w:val="00E10A19"/>
    <w:rsid w:val="00E3565D"/>
    <w:rsid w:val="00E4262F"/>
    <w:rsid w:val="00E565D5"/>
    <w:rsid w:val="00E60406"/>
    <w:rsid w:val="00E60474"/>
    <w:rsid w:val="00E609A3"/>
    <w:rsid w:val="00E63112"/>
    <w:rsid w:val="00E6315B"/>
    <w:rsid w:val="00E65AA7"/>
    <w:rsid w:val="00E766A9"/>
    <w:rsid w:val="00E854C7"/>
    <w:rsid w:val="00E8580D"/>
    <w:rsid w:val="00E923D8"/>
    <w:rsid w:val="00E9792A"/>
    <w:rsid w:val="00EB0D71"/>
    <w:rsid w:val="00EB2D55"/>
    <w:rsid w:val="00EB55A8"/>
    <w:rsid w:val="00ED0581"/>
    <w:rsid w:val="00ED1649"/>
    <w:rsid w:val="00ED61ED"/>
    <w:rsid w:val="00EE139B"/>
    <w:rsid w:val="00EE3BD2"/>
    <w:rsid w:val="00EE6559"/>
    <w:rsid w:val="00EE781A"/>
    <w:rsid w:val="00EF285C"/>
    <w:rsid w:val="00EF4510"/>
    <w:rsid w:val="00EF72B5"/>
    <w:rsid w:val="00F02EF3"/>
    <w:rsid w:val="00F20D25"/>
    <w:rsid w:val="00F27BF4"/>
    <w:rsid w:val="00F538F5"/>
    <w:rsid w:val="00F67018"/>
    <w:rsid w:val="00F82EBF"/>
    <w:rsid w:val="00F836C5"/>
    <w:rsid w:val="00FA0C37"/>
    <w:rsid w:val="00FA23EA"/>
    <w:rsid w:val="00FC1158"/>
    <w:rsid w:val="00FD1259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B8CA195"/>
  <w15:docId w15:val="{F2708C58-8FCD-452E-8837-3BC00538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B64A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70126"/>
    <w:pPr>
      <w:ind w:left="720"/>
      <w:contextualSpacing/>
    </w:pPr>
  </w:style>
  <w:style w:type="paragraph" w:styleId="Funotentext">
    <w:name w:val="footnote text"/>
    <w:basedOn w:val="Standard"/>
    <w:link w:val="FunotentextZchn"/>
    <w:semiHidden/>
    <w:unhideWhenUsed/>
    <w:rsid w:val="008E054A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8E054A"/>
    <w:rPr>
      <w:rFonts w:ascii="Arial" w:hAnsi="Arial"/>
      <w:lang w:val="en-US" w:eastAsia="de-DE"/>
    </w:rPr>
  </w:style>
  <w:style w:type="character" w:styleId="Funotenzeichen">
    <w:name w:val="footnote reference"/>
    <w:basedOn w:val="Absatz-Standardschriftart"/>
    <w:semiHidden/>
    <w:unhideWhenUsed/>
    <w:rsid w:val="008E054A"/>
    <w:rPr>
      <w:vertAlign w:val="superscript"/>
    </w:rPr>
  </w:style>
  <w:style w:type="character" w:styleId="Hyperlink">
    <w:name w:val="Hyperlink"/>
    <w:basedOn w:val="Absatz-Standardschriftart"/>
    <w:unhideWhenUsed/>
    <w:rsid w:val="008E054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54A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3511B0"/>
    <w:pPr>
      <w:spacing w:after="200"/>
    </w:pPr>
    <w:rPr>
      <w:i/>
      <w:iCs/>
      <w:color w:val="1F497D" w:themeColor="text2"/>
      <w:sz w:val="18"/>
      <w:szCs w:val="18"/>
    </w:rPr>
  </w:style>
  <w:style w:type="character" w:styleId="BesuchterLink">
    <w:name w:val="FollowedHyperlink"/>
    <w:basedOn w:val="Absatz-Standardschriftart"/>
    <w:semiHidden/>
    <w:unhideWhenUsed/>
    <w:rsid w:val="00630E59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8E5C7B"/>
    <w:rPr>
      <w:rFonts w:ascii="Arial" w:hAnsi="Arial"/>
      <w:b/>
      <w:sz w:val="24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" TargetMode="External"/><Relationship Id="rId13" Type="http://schemas.openxmlformats.org/officeDocument/2006/relationships/hyperlink" Target="https://github.com/DavidRieman/WheelMUD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scottlilly.com/learn-c-by-building-a-simple-rpg-index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odecrafters-io/build-your-own-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guesharp.wordpres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s://cdpn.io/ahebler/fullpage/KzyQBZ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ublic-apis/public-apis" TargetMode="External"/><Relationship Id="rId14" Type="http://schemas.openxmlformats.org/officeDocument/2006/relationships/hyperlink" Target="https://developers.google.com/ar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016D-C2EA-4D3E-BFD0-871AF051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650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/>
  <dc:creator>Hanspeter Vogt</dc:creator>
  <cp:keywords/>
  <dc:description/>
  <cp:lastModifiedBy>Michael Schneider</cp:lastModifiedBy>
  <cp:revision>142</cp:revision>
  <dcterms:created xsi:type="dcterms:W3CDTF">2014-02-20T05:17:00Z</dcterms:created>
  <dcterms:modified xsi:type="dcterms:W3CDTF">2023-11-07T13:07:00Z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